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Content>
        <w:p w14:paraId="2807D3C8" w14:textId="3AF10B8B" w:rsidR="007D1C85" w:rsidRDefault="00000000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C76272" wp14:editId="1B9A4CC2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685800</wp:posOffset>
                    </wp:positionV>
                    <wp:extent cx="6035040" cy="6995160"/>
                    <wp:effectExtent l="0" t="0" r="22860" b="1524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35040" cy="69951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D73B28" w14:textId="3E94E4C0" w:rsidR="007D1C85" w:rsidRPr="00EF2021" w:rsidRDefault="00000000">
                                <w:pPr>
                                  <w:pStyle w:val="Title"/>
                                  <w:rPr>
                                    <w:b/>
                                    <w:bCs/>
                                    <w:sz w:val="104"/>
                                    <w:szCs w:val="10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104"/>
                                      <w:szCs w:val="104"/>
                                    </w:r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047C8255870349B6ABBA2C4B07B73F4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30034" w:rsidRPr="00EF2021">
                                      <w:rPr>
                                        <w:b/>
                                        <w:bCs/>
                                        <w:sz w:val="104"/>
                                        <w:szCs w:val="104"/>
                                      </w:rPr>
                                      <w:t>Object</w:t>
                                    </w:r>
                                    <w:r w:rsidR="003A0D15" w:rsidRPr="00EF2021">
                                      <w:rPr>
                                        <w:b/>
                                        <w:bCs/>
                                        <w:sz w:val="104"/>
                                        <w:szCs w:val="104"/>
                                      </w:rPr>
                                      <w:t xml:space="preserve">   </w:t>
                                    </w:r>
                                    <w:r w:rsidR="00430034" w:rsidRPr="00EF2021">
                                      <w:rPr>
                                        <w:b/>
                                        <w:bCs/>
                                        <w:sz w:val="104"/>
                                        <w:szCs w:val="104"/>
                                      </w:rPr>
                                      <w:t>DETECTION</w:t>
                                    </w:r>
                                  </w:sdtContent>
                                </w:sdt>
                              </w:p>
                              <w:p w14:paraId="73051ADC" w14:textId="36890711" w:rsidR="007D1C85" w:rsidRPr="00295A25" w:rsidRDefault="006232F1">
                                <w:pPr>
                                  <w:pStyle w:val="Subtitle"/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  <w:t>MODULE Project</w:t>
                                </w:r>
                              </w:p>
                              <w:sdt>
                                <w:sdtPr>
                                  <w:alias w:val="Abstract"/>
                                  <w:id w:val="106622669"/>
                                  <w:placeholder>
                                    <w:docPart w:val="5508F7B35D354D868E8810269B17147F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5E46601" w14:textId="2E594EDE" w:rsidR="007D1C85" w:rsidRDefault="00A96088">
                                    <w:pPr>
                                      <w:pStyle w:val="Abstract"/>
                                    </w:pPr>
                                    <w:r>
                                      <w:t xml:space="preserve">Road Detection on </w:t>
                                    </w:r>
                                    <w:r w:rsidR="00F955A8">
                                      <w:t>YOLO v5 + Custom Dataset</w:t>
                                    </w:r>
                                    <w:r w:rsidR="006232F1"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C762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424pt;margin-top:54pt;width:475.2pt;height:550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" fillcolor="white [3201]" strokecolor="#1cade4 [3204]" strokeweight="2pt">
                    <v:textbox inset="0,0,0,0">
                      <w:txbxContent>
                        <w:p w14:paraId="03D73B28" w14:textId="3E94E4C0" w:rsidR="007D1C85" w:rsidRPr="00EF2021" w:rsidRDefault="00000000">
                          <w:pPr>
                            <w:pStyle w:val="Title"/>
                            <w:rPr>
                              <w:b/>
                              <w:bCs/>
                              <w:sz w:val="104"/>
                              <w:szCs w:val="10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104"/>
                                <w:szCs w:val="104"/>
                              </w:rPr>
                              <w:alias w:val="Title"/>
                              <w:tag w:val=""/>
                              <w:id w:val="701364701"/>
                              <w:placeholder>
                                <w:docPart w:val="047C8255870349B6ABBA2C4B07B73F4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30034" w:rsidRPr="00EF2021">
                                <w:rPr>
                                  <w:b/>
                                  <w:bCs/>
                                  <w:sz w:val="104"/>
                                  <w:szCs w:val="104"/>
                                </w:rPr>
                                <w:t>Object</w:t>
                              </w:r>
                              <w:r w:rsidR="003A0D15" w:rsidRPr="00EF2021">
                                <w:rPr>
                                  <w:b/>
                                  <w:bCs/>
                                  <w:sz w:val="104"/>
                                  <w:szCs w:val="104"/>
                                </w:rPr>
                                <w:t xml:space="preserve">   </w:t>
                              </w:r>
                              <w:r w:rsidR="00430034" w:rsidRPr="00EF2021">
                                <w:rPr>
                                  <w:b/>
                                  <w:bCs/>
                                  <w:sz w:val="104"/>
                                  <w:szCs w:val="104"/>
                                </w:rPr>
                                <w:t>DETECTION</w:t>
                              </w:r>
                            </w:sdtContent>
                          </w:sdt>
                        </w:p>
                        <w:p w14:paraId="73051ADC" w14:textId="36890711" w:rsidR="007D1C85" w:rsidRPr="00295A25" w:rsidRDefault="006232F1">
                          <w:pPr>
                            <w:pStyle w:val="Subtitle"/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  <w:t>MODULE Project</w:t>
                          </w:r>
                        </w:p>
                        <w:sdt>
                          <w:sdtPr>
                            <w:alias w:val="Abstract"/>
                            <w:id w:val="106622669"/>
                            <w:placeholder>
                              <w:docPart w:val="5508F7B35D354D868E8810269B17147F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5E46601" w14:textId="2E594EDE" w:rsidR="007D1C85" w:rsidRDefault="00A96088">
                              <w:pPr>
                                <w:pStyle w:val="Abstract"/>
                              </w:pPr>
                              <w:r>
                                <w:t xml:space="preserve">Road Detection on </w:t>
                              </w:r>
                              <w:r w:rsidR="00F955A8">
                                <w:t>YOLO v5 + Custom Dataset</w:t>
                              </w:r>
                              <w:r w:rsidR="006232F1"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6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4DE8EDB0" wp14:editId="7BF36654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kern w:val="20"/>
                                    <w:sz w:val="56"/>
                                    <w:szCs w:val="56"/>
                                  </w:rPr>
                                  <w:alias w:val="Company"/>
                                  <w:tag w:val=""/>
                                  <w:id w:val="-1516756383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49871313" w14:textId="6A870BBF" w:rsidR="007D1C85" w:rsidRPr="0056539A" w:rsidRDefault="0056539A">
                                    <w:pPr>
                                      <w:pStyle w:val="NoSpacing"/>
                                      <w:rPr>
                                        <w:kern w:val="20"/>
                                      </w:rPr>
                                    </w:pPr>
                                    <w:r w:rsidRPr="0056539A">
                                      <w:rPr>
                                        <w:b/>
                                        <w:bCs/>
                                        <w:kern w:val="20"/>
                                        <w:sz w:val="56"/>
                                        <w:szCs w:val="56"/>
                                      </w:rPr>
                                      <w:t>A</w:t>
                                    </w:r>
                                    <w:r w:rsidR="00E127B1">
                                      <w:rPr>
                                        <w:b/>
                                        <w:bCs/>
                                        <w:kern w:val="20"/>
                                        <w:sz w:val="56"/>
                                        <w:szCs w:val="56"/>
                                      </w:rPr>
                                      <w:t>HSAN</w:t>
                                    </w:r>
                                    <w:r w:rsidRPr="0056539A">
                                      <w:rPr>
                                        <w:b/>
                                        <w:bCs/>
                                        <w:kern w:val="20"/>
                                        <w:sz w:val="56"/>
                                        <w:szCs w:val="56"/>
                                      </w:rPr>
                                      <w:t xml:space="preserve"> N</w:t>
                                    </w:r>
                                    <w:r w:rsidR="00E127B1">
                                      <w:rPr>
                                        <w:b/>
                                        <w:bCs/>
                                        <w:kern w:val="20"/>
                                        <w:sz w:val="56"/>
                                        <w:szCs w:val="56"/>
                                      </w:rPr>
                                      <w:t>ADIR</w:t>
                                    </w:r>
                                  </w:p>
                                </w:sdtContent>
                              </w:sdt>
                              <w:p w14:paraId="5DF38D87" w14:textId="2B0E58BF" w:rsidR="007D1C85" w:rsidRDefault="0056539A">
                                <w:pPr>
                                  <w:pStyle w:val="NoSpacing"/>
                                </w:pPr>
                                <w:r>
                                  <w:rPr>
                                    <w:rStyle w:val="Strong"/>
                                  </w:rPr>
                                  <w:t>Email:</w:t>
                                </w:r>
                                <w:r>
                                  <w:t xml:space="preserve"> </w:t>
                                </w:r>
                                <w:hyperlink r:id="rId11" w:history="1">
                                  <w:r w:rsidRPr="0056539A">
                                    <w:rPr>
                                      <w:rStyle w:val="Hyperlink"/>
                                    </w:rPr>
                                    <w:t>ahsannadiir@gmail.com</w:t>
                                  </w:r>
                                </w:hyperlink>
                              </w:p>
                              <w:p w14:paraId="26861CE1" w14:textId="57F2037E" w:rsidR="007D1C85" w:rsidRDefault="0056539A" w:rsidP="0056539A">
                                <w:pPr>
                                  <w:pStyle w:val="NoSpacing"/>
                                </w:pPr>
                                <w:r>
                                  <w:rPr>
                                    <w:rStyle w:val="Strong"/>
                                  </w:rPr>
                                  <w:t>GitHub:</w:t>
                                </w:r>
                                <w:r>
                                  <w:t xml:space="preserve"> </w:t>
                                </w:r>
                                <w:hyperlink r:id="rId12" w:history="1">
                                  <w:r w:rsidRPr="0056539A">
                                    <w:rPr>
                                      <w:rStyle w:val="Hyperlink"/>
                                    </w:rPr>
                                    <w:t>https://github.com/ahsannadir</w:t>
                                  </w:r>
                                </w:hyperlink>
                              </w:p>
                              <w:p w14:paraId="020E9B44" w14:textId="073A72A9" w:rsidR="007D1C85" w:rsidRDefault="003D52D3" w:rsidP="003D52D3">
                                <w:pPr>
                                  <w:pStyle w:val="NoSpacing"/>
                                </w:pPr>
                                <w:r>
                                  <w:rPr>
                                    <w:rStyle w:val="Strong"/>
                                  </w:rPr>
                                  <w:t xml:space="preserve">Project </w:t>
                                </w:r>
                                <w:r w:rsidR="009E5CBC">
                                  <w:rPr>
                                    <w:rStyle w:val="Strong"/>
                                  </w:rPr>
                                  <w:t>Repository</w:t>
                                </w:r>
                                <w:r>
                                  <w:rPr>
                                    <w:rStyle w:val="Strong"/>
                                  </w:rPr>
                                  <w:t xml:space="preserve"> Link:</w:t>
                                </w:r>
                                <w:r>
                                  <w:t xml:space="preserve"> </w:t>
                                </w:r>
                                <w:hyperlink r:id="rId13" w:history="1">
                                  <w:r w:rsidR="004D744C">
                                    <w:rPr>
                                      <w:rStyle w:val="Hyperlink"/>
                                    </w:rPr>
                                    <w:t>https://github.com/ahsannadir/roads-detection-yolo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4DE8EDB0"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" o:allowincell="f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kern w:val="20"/>
                              <w:sz w:val="56"/>
                              <w:szCs w:val="56"/>
                            </w:rPr>
                            <w:alias w:val="Company"/>
                            <w:tag w:val=""/>
                            <w:id w:val="-1516756383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49871313" w14:textId="6A870BBF" w:rsidR="007D1C85" w:rsidRPr="0056539A" w:rsidRDefault="0056539A">
                              <w:pPr>
                                <w:pStyle w:val="NoSpacing"/>
                                <w:rPr>
                                  <w:kern w:val="20"/>
                                </w:rPr>
                              </w:pPr>
                              <w:r w:rsidRPr="0056539A">
                                <w:rPr>
                                  <w:b/>
                                  <w:bCs/>
                                  <w:kern w:val="20"/>
                                  <w:sz w:val="56"/>
                                  <w:szCs w:val="56"/>
                                </w:rPr>
                                <w:t>A</w:t>
                              </w:r>
                              <w:r w:rsidR="00E127B1">
                                <w:rPr>
                                  <w:b/>
                                  <w:bCs/>
                                  <w:kern w:val="20"/>
                                  <w:sz w:val="56"/>
                                  <w:szCs w:val="56"/>
                                </w:rPr>
                                <w:t>HSAN</w:t>
                              </w:r>
                              <w:r w:rsidRPr="0056539A">
                                <w:rPr>
                                  <w:b/>
                                  <w:bCs/>
                                  <w:kern w:val="20"/>
                                  <w:sz w:val="56"/>
                                  <w:szCs w:val="56"/>
                                </w:rPr>
                                <w:t xml:space="preserve"> N</w:t>
                              </w:r>
                              <w:r w:rsidR="00E127B1">
                                <w:rPr>
                                  <w:b/>
                                  <w:bCs/>
                                  <w:kern w:val="20"/>
                                  <w:sz w:val="56"/>
                                  <w:szCs w:val="56"/>
                                </w:rPr>
                                <w:t>ADIR</w:t>
                              </w:r>
                            </w:p>
                          </w:sdtContent>
                        </w:sdt>
                        <w:p w14:paraId="5DF38D87" w14:textId="2B0E58BF" w:rsidR="007D1C85" w:rsidRDefault="0056539A">
                          <w:pPr>
                            <w:pStyle w:val="NoSpacing"/>
                          </w:pPr>
                          <w:r>
                            <w:rPr>
                              <w:rStyle w:val="Strong"/>
                            </w:rPr>
                            <w:t>Email:</w:t>
                          </w:r>
                          <w:r>
                            <w:t xml:space="preserve"> </w:t>
                          </w:r>
                          <w:hyperlink r:id="rId14" w:history="1">
                            <w:r w:rsidRPr="0056539A">
                              <w:rPr>
                                <w:rStyle w:val="Hyperlink"/>
                              </w:rPr>
                              <w:t>ahsannadiir@gmail.com</w:t>
                            </w:r>
                          </w:hyperlink>
                        </w:p>
                        <w:p w14:paraId="26861CE1" w14:textId="57F2037E" w:rsidR="007D1C85" w:rsidRDefault="0056539A" w:rsidP="0056539A">
                          <w:pPr>
                            <w:pStyle w:val="NoSpacing"/>
                          </w:pPr>
                          <w:r>
                            <w:rPr>
                              <w:rStyle w:val="Strong"/>
                            </w:rPr>
                            <w:t>GitHub:</w:t>
                          </w:r>
                          <w:r>
                            <w:t xml:space="preserve"> </w:t>
                          </w:r>
                          <w:hyperlink r:id="rId15" w:history="1">
                            <w:r w:rsidRPr="0056539A">
                              <w:rPr>
                                <w:rStyle w:val="Hyperlink"/>
                              </w:rPr>
                              <w:t>https://github.com/ahsannadir</w:t>
                            </w:r>
                          </w:hyperlink>
                        </w:p>
                        <w:p w14:paraId="020E9B44" w14:textId="073A72A9" w:rsidR="007D1C85" w:rsidRDefault="003D52D3" w:rsidP="003D52D3">
                          <w:pPr>
                            <w:pStyle w:val="NoSpacing"/>
                          </w:pPr>
                          <w:r>
                            <w:rPr>
                              <w:rStyle w:val="Strong"/>
                            </w:rPr>
                            <w:t xml:space="preserve">Project </w:t>
                          </w:r>
                          <w:r w:rsidR="009E5CBC">
                            <w:rPr>
                              <w:rStyle w:val="Strong"/>
                            </w:rPr>
                            <w:t>Repository</w:t>
                          </w:r>
                          <w:r>
                            <w:rPr>
                              <w:rStyle w:val="Strong"/>
                            </w:rPr>
                            <w:t xml:space="preserve"> Link:</w:t>
                          </w:r>
                          <w:r>
                            <w:t xml:space="preserve"> </w:t>
                          </w:r>
                          <w:hyperlink r:id="rId16" w:history="1">
                            <w:r w:rsidR="004D744C">
                              <w:rPr>
                                <w:rStyle w:val="Hyperlink"/>
                              </w:rPr>
                              <w:t>https://github.com/ahsannadir/roads-detection-yolo</w:t>
                            </w:r>
                          </w:hyperlink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p w14:paraId="2DE83341" w14:textId="38509BD7" w:rsidR="007D1C85" w:rsidRPr="0056539A" w:rsidRDefault="007D1C85" w:rsidP="0056539A">
      <w:pPr>
        <w:pStyle w:val="TOCHeading"/>
        <w:ind w:left="0"/>
        <w:sectPr w:rsidR="007D1C85" w:rsidRPr="0056539A">
          <w:headerReference w:type="default" r:id="rId17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14:paraId="5A4642BE" w14:textId="3973711F" w:rsidR="00CE7360" w:rsidRDefault="00B6739A" w:rsidP="00DA79A5">
      <w:pPr>
        <w:pStyle w:val="Heading1"/>
        <w:rPr>
          <w:sz w:val="24"/>
          <w:szCs w:val="24"/>
        </w:rPr>
      </w:pPr>
      <w:bookmarkStart w:id="0" w:name="_Hlk143364471"/>
      <w:r>
        <w:lastRenderedPageBreak/>
        <w:t>P</w:t>
      </w:r>
      <w:r w:rsidR="004B4AFC">
        <w:t xml:space="preserve">roject </w:t>
      </w:r>
      <w:r w:rsidR="00146C56">
        <w:t>Documentation</w:t>
      </w:r>
    </w:p>
    <w:bookmarkEnd w:id="0"/>
    <w:p w14:paraId="47AE3B8B" w14:textId="08C4E398" w:rsidR="00C81DCC" w:rsidRDefault="006E6637" w:rsidP="004D1D5C">
      <w:pPr>
        <w:rPr>
          <w:color w:val="335B74" w:themeColor="text2"/>
          <w:sz w:val="28"/>
          <w:szCs w:val="28"/>
        </w:rPr>
      </w:pPr>
      <w:r>
        <w:rPr>
          <w:color w:val="335B74" w:themeColor="text2"/>
          <w:sz w:val="28"/>
          <w:szCs w:val="28"/>
        </w:rPr>
        <w:t xml:space="preserve">A custom dataset was required for this project so I started collecting data throughout the Gilgit city. I woke up at 5 AM in the morning for 2 days to collect photos of road turns and unexpected road conditions. It was a very difficult task because the data was to be collected early in the morning before the traffic. In two days, I collected 74 images. I classified the images into 4 categories ‘left, right, straight and damaged’. </w:t>
      </w:r>
    </w:p>
    <w:p w14:paraId="0196123F" w14:textId="77777777" w:rsidR="00CA3C31" w:rsidRDefault="00CA3C31" w:rsidP="004D1D5C">
      <w:pPr>
        <w:rPr>
          <w:color w:val="335B74" w:themeColor="text2"/>
          <w:sz w:val="28"/>
          <w:szCs w:val="28"/>
        </w:rPr>
      </w:pPr>
    </w:p>
    <w:p w14:paraId="54421DFF" w14:textId="1644AE90" w:rsidR="00A7362A" w:rsidRDefault="006E6637" w:rsidP="004D1D5C">
      <w:pPr>
        <w:rPr>
          <w:color w:val="335B74" w:themeColor="text2"/>
          <w:sz w:val="28"/>
          <w:szCs w:val="28"/>
        </w:rPr>
      </w:pPr>
      <w:r>
        <w:rPr>
          <w:color w:val="335B74" w:themeColor="text2"/>
          <w:sz w:val="28"/>
          <w:szCs w:val="28"/>
        </w:rPr>
        <w:t>After data collection I started Data A</w:t>
      </w:r>
      <w:r w:rsidR="000C4C55">
        <w:rPr>
          <w:color w:val="335B74" w:themeColor="text2"/>
          <w:sz w:val="28"/>
          <w:szCs w:val="28"/>
        </w:rPr>
        <w:t xml:space="preserve">nnotation. I kept 90% of the images for training and the rest for validation. I used Roboflow to Annotate all the images </w:t>
      </w:r>
      <w:r w:rsidR="005C4EC7">
        <w:rPr>
          <w:color w:val="335B74" w:themeColor="text2"/>
          <w:sz w:val="28"/>
          <w:szCs w:val="28"/>
        </w:rPr>
        <w:t>one by one. The images were in 3000x3000 resolution so In Pre-processing I resized the images to standard YOLO resolution which is 640x640. The dataset was very small so I applied data augmentation to increase the dataset.</w:t>
      </w:r>
      <w:r w:rsidR="00A7362A">
        <w:rPr>
          <w:color w:val="335B74" w:themeColor="text2"/>
          <w:sz w:val="28"/>
          <w:szCs w:val="28"/>
        </w:rPr>
        <w:t xml:space="preserve"> I avoided rotation of the images because rotation at a certain angle can change a left turn image to right turn and vice versa. I applied image crop, brightness adjustment, noise and random exposure as the data augmentation technique. Then I exported the dataset into PyTorch format supported by YOLO v5.</w:t>
      </w:r>
      <w:r w:rsidR="001D123A">
        <w:rPr>
          <w:color w:val="335B74" w:themeColor="text2"/>
          <w:sz w:val="28"/>
          <w:szCs w:val="28"/>
        </w:rPr>
        <w:t xml:space="preserve"> After Exporting the size of Dataset increased from 74 to 204.</w:t>
      </w:r>
    </w:p>
    <w:p w14:paraId="340EF249" w14:textId="77777777" w:rsidR="00CA3C31" w:rsidRDefault="00CA3C31" w:rsidP="004D1D5C">
      <w:pPr>
        <w:rPr>
          <w:color w:val="335B74" w:themeColor="text2"/>
          <w:sz w:val="28"/>
          <w:szCs w:val="28"/>
        </w:rPr>
      </w:pPr>
    </w:p>
    <w:p w14:paraId="4314765D" w14:textId="46CB727E" w:rsidR="00A7362A" w:rsidRPr="003F4FC3" w:rsidRDefault="00A7362A" w:rsidP="004D1D5C">
      <w:pPr>
        <w:rPr>
          <w:color w:val="335B74" w:themeColor="text2"/>
          <w:sz w:val="28"/>
          <w:szCs w:val="28"/>
        </w:rPr>
      </w:pPr>
      <w:r>
        <w:rPr>
          <w:color w:val="335B74" w:themeColor="text2"/>
          <w:sz w:val="28"/>
          <w:szCs w:val="28"/>
        </w:rPr>
        <w:t xml:space="preserve">After data annotation I started the training process on Google Colab. I cloned the YOLO v5 repository in my environment. Then installed all the dependencies. After that I imported the dataset from Roboflow and started the training. </w:t>
      </w:r>
      <w:r w:rsidR="00146C56">
        <w:rPr>
          <w:color w:val="335B74" w:themeColor="text2"/>
          <w:sz w:val="28"/>
          <w:szCs w:val="28"/>
        </w:rPr>
        <w:t>There are Nano, Small, Medium, Large and XLarge models of YOLO v5. I trained the dataset on all the models</w:t>
      </w:r>
      <w:r w:rsidR="00CA3C31">
        <w:rPr>
          <w:color w:val="335B74" w:themeColor="text2"/>
          <w:sz w:val="28"/>
          <w:szCs w:val="28"/>
        </w:rPr>
        <w:t xml:space="preserve"> for 120 epochs</w:t>
      </w:r>
      <w:r w:rsidR="00146C56">
        <w:rPr>
          <w:color w:val="335B74" w:themeColor="text2"/>
          <w:sz w:val="28"/>
          <w:szCs w:val="28"/>
        </w:rPr>
        <w:t xml:space="preserve"> and analyzed </w:t>
      </w:r>
      <w:r w:rsidR="00146C56">
        <w:rPr>
          <w:color w:val="335B74" w:themeColor="text2"/>
          <w:sz w:val="28"/>
          <w:szCs w:val="28"/>
        </w:rPr>
        <w:lastRenderedPageBreak/>
        <w:t>the results. The best results I got was from YOLOv5m which is the Medium version of model. So, I kept the results of YOLOv5m.</w:t>
      </w:r>
    </w:p>
    <w:p w14:paraId="7A3BD84A" w14:textId="55AB4904" w:rsidR="00DA79A5" w:rsidRDefault="00146C56" w:rsidP="00DA79A5">
      <w:pPr>
        <w:pStyle w:val="Heading1"/>
      </w:pPr>
      <w:bookmarkStart w:id="1" w:name="_Hlk143422127"/>
      <w:r>
        <w:lastRenderedPageBreak/>
        <w:t>Result Examples from Validation Data</w:t>
      </w:r>
    </w:p>
    <w:bookmarkEnd w:id="1"/>
    <w:p w14:paraId="75EBD1A6" w14:textId="62A15384" w:rsidR="00146C56" w:rsidRDefault="00146C56" w:rsidP="006F14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133733" wp14:editId="146F3215">
            <wp:extent cx="5797550" cy="5797550"/>
            <wp:effectExtent l="0" t="0" r="0" b="0"/>
            <wp:docPr id="435607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07665" name="Picture 43560766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9C1B" w14:textId="1A93F89A" w:rsidR="00146C56" w:rsidRDefault="00146C56" w:rsidP="00146C56">
      <w:pPr>
        <w:pStyle w:val="Heading1"/>
      </w:pPr>
      <w:r>
        <w:lastRenderedPageBreak/>
        <w:t>Improvement Scope</w:t>
      </w:r>
    </w:p>
    <w:p w14:paraId="33FE9857" w14:textId="225E3DB4" w:rsidR="00146C56" w:rsidRDefault="00146C56" w:rsidP="006F143B">
      <w:pPr>
        <w:rPr>
          <w:color w:val="335B74" w:themeColor="text2"/>
          <w:sz w:val="28"/>
          <w:szCs w:val="28"/>
        </w:rPr>
      </w:pPr>
      <w:r>
        <w:rPr>
          <w:color w:val="335B74" w:themeColor="text2"/>
          <w:sz w:val="28"/>
          <w:szCs w:val="28"/>
        </w:rPr>
        <w:t>This model can be improved by increasing the dataset furthermore It can be improved by changing the YOLO weights, the number of Epochs and the data augmentation techniques.</w:t>
      </w:r>
    </w:p>
    <w:p w14:paraId="6FCD044F" w14:textId="77777777" w:rsidR="00146C56" w:rsidRDefault="00146C56" w:rsidP="006F143B">
      <w:pPr>
        <w:rPr>
          <w:color w:val="335B74" w:themeColor="text2"/>
          <w:sz w:val="28"/>
          <w:szCs w:val="28"/>
        </w:rPr>
      </w:pPr>
    </w:p>
    <w:p w14:paraId="3E47E6BE" w14:textId="77777777" w:rsidR="00146C56" w:rsidRDefault="00146C56" w:rsidP="006F143B">
      <w:pPr>
        <w:rPr>
          <w:color w:val="335B74" w:themeColor="text2"/>
          <w:sz w:val="28"/>
          <w:szCs w:val="28"/>
        </w:rPr>
      </w:pPr>
    </w:p>
    <w:p w14:paraId="0232C46E" w14:textId="77777777" w:rsidR="00146C56" w:rsidRDefault="00146C56" w:rsidP="006F143B">
      <w:pPr>
        <w:rPr>
          <w:sz w:val="28"/>
          <w:szCs w:val="28"/>
        </w:rPr>
      </w:pPr>
    </w:p>
    <w:p w14:paraId="17FC2976" w14:textId="49C105A1" w:rsidR="00620A43" w:rsidRPr="00620A43" w:rsidRDefault="00620A43" w:rsidP="00620A43">
      <w:pPr>
        <w:pStyle w:val="NoSpacing"/>
      </w:pPr>
      <w:r>
        <w:rPr>
          <w:rStyle w:val="Strong"/>
        </w:rPr>
        <w:t xml:space="preserve">Project </w:t>
      </w:r>
      <w:r w:rsidR="00AA4A13">
        <w:rPr>
          <w:rStyle w:val="Strong"/>
        </w:rPr>
        <w:t>Repository</w:t>
      </w:r>
      <w:r>
        <w:rPr>
          <w:rStyle w:val="Strong"/>
        </w:rPr>
        <w:t xml:space="preserve"> Link:</w:t>
      </w:r>
      <w:r>
        <w:t xml:space="preserve"> </w:t>
      </w:r>
      <w:hyperlink r:id="rId19" w:history="1">
        <w:r w:rsidR="004D744C">
          <w:rPr>
            <w:rStyle w:val="Hyperlink"/>
          </w:rPr>
          <w:t>https://github.com/ahsannadir/roads-detection-yolo</w:t>
        </w:r>
      </w:hyperlink>
    </w:p>
    <w:sectPr w:rsidR="00620A43" w:rsidRPr="00620A43">
      <w:headerReference w:type="default" r:id="rId20"/>
      <w:footerReference w:type="default" r:id="rId21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181CA" w14:textId="77777777" w:rsidR="004976A5" w:rsidRDefault="004976A5">
      <w:pPr>
        <w:spacing w:after="0" w:line="240" w:lineRule="auto"/>
      </w:pPr>
      <w:r>
        <w:separator/>
      </w:r>
    </w:p>
  </w:endnote>
  <w:endnote w:type="continuationSeparator" w:id="0">
    <w:p w14:paraId="37806E03" w14:textId="77777777" w:rsidR="004976A5" w:rsidRDefault="00497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035A7" w14:textId="77777777" w:rsidR="007D1C85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6DA8" w14:textId="77777777" w:rsidR="004976A5" w:rsidRDefault="004976A5">
      <w:pPr>
        <w:spacing w:after="0" w:line="240" w:lineRule="auto"/>
      </w:pPr>
      <w:r>
        <w:separator/>
      </w:r>
    </w:p>
  </w:footnote>
  <w:footnote w:type="continuationSeparator" w:id="0">
    <w:p w14:paraId="4FE853C9" w14:textId="77777777" w:rsidR="004976A5" w:rsidRDefault="00497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7BB9" w14:textId="77777777" w:rsidR="007D1C85" w:rsidRDefault="00000000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33DEA" w14:textId="03A56BD1" w:rsidR="00F955A8" w:rsidRDefault="00F955A8" w:rsidP="00F955A8">
    <w:pPr>
      <w:pStyle w:val="HeaderShaded"/>
    </w:pPr>
    <w:r>
      <w:t>YOLO OBJECT DETECTION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1CADE4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04EF7C02"/>
    <w:multiLevelType w:val="hybridMultilevel"/>
    <w:tmpl w:val="9578C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273942"/>
    <w:multiLevelType w:val="hybridMultilevel"/>
    <w:tmpl w:val="2556CC36"/>
    <w:lvl w:ilvl="0" w:tplc="F2346F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DAE04A1"/>
    <w:multiLevelType w:val="hybridMultilevel"/>
    <w:tmpl w:val="A1F0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A0042"/>
    <w:multiLevelType w:val="hybridMultilevel"/>
    <w:tmpl w:val="F382727A"/>
    <w:lvl w:ilvl="0" w:tplc="C182127E">
      <w:start w:val="1"/>
      <w:numFmt w:val="bullet"/>
      <w:lvlText w:val=""/>
      <w:lvlJc w:val="left"/>
      <w:pPr>
        <w:ind w:left="456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51F694E"/>
    <w:multiLevelType w:val="hybridMultilevel"/>
    <w:tmpl w:val="1326057A"/>
    <w:lvl w:ilvl="0" w:tplc="5EF2E26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30931"/>
    <w:multiLevelType w:val="hybridMultilevel"/>
    <w:tmpl w:val="084CA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20260">
    <w:abstractNumId w:val="9"/>
  </w:num>
  <w:num w:numId="2" w16cid:durableId="1585145963">
    <w:abstractNumId w:val="7"/>
  </w:num>
  <w:num w:numId="3" w16cid:durableId="1583831982">
    <w:abstractNumId w:val="6"/>
  </w:num>
  <w:num w:numId="4" w16cid:durableId="2096632132">
    <w:abstractNumId w:val="5"/>
  </w:num>
  <w:num w:numId="5" w16cid:durableId="885604457">
    <w:abstractNumId w:val="4"/>
  </w:num>
  <w:num w:numId="6" w16cid:durableId="1233193868">
    <w:abstractNumId w:val="8"/>
  </w:num>
  <w:num w:numId="7" w16cid:durableId="244997281">
    <w:abstractNumId w:val="3"/>
  </w:num>
  <w:num w:numId="8" w16cid:durableId="457069757">
    <w:abstractNumId w:val="2"/>
  </w:num>
  <w:num w:numId="9" w16cid:durableId="49351752">
    <w:abstractNumId w:val="1"/>
  </w:num>
  <w:num w:numId="10" w16cid:durableId="2099448798">
    <w:abstractNumId w:val="0"/>
  </w:num>
  <w:num w:numId="11" w16cid:durableId="42798194">
    <w:abstractNumId w:val="15"/>
  </w:num>
  <w:num w:numId="12" w16cid:durableId="1996520942">
    <w:abstractNumId w:val="9"/>
    <w:lvlOverride w:ilvl="0">
      <w:startOverride w:val="1"/>
    </w:lvlOverride>
  </w:num>
  <w:num w:numId="13" w16cid:durableId="608972027">
    <w:abstractNumId w:val="9"/>
    <w:lvlOverride w:ilvl="0">
      <w:startOverride w:val="1"/>
    </w:lvlOverride>
  </w:num>
  <w:num w:numId="14" w16cid:durableId="708726883">
    <w:abstractNumId w:val="9"/>
    <w:lvlOverride w:ilvl="0">
      <w:startOverride w:val="1"/>
    </w:lvlOverride>
  </w:num>
  <w:num w:numId="15" w16cid:durableId="1731153315">
    <w:abstractNumId w:val="14"/>
  </w:num>
  <w:num w:numId="16" w16cid:durableId="1550413409">
    <w:abstractNumId w:val="19"/>
  </w:num>
  <w:num w:numId="17" w16cid:durableId="2052223153">
    <w:abstractNumId w:val="13"/>
  </w:num>
  <w:num w:numId="18" w16cid:durableId="644168598">
    <w:abstractNumId w:val="10"/>
  </w:num>
  <w:num w:numId="19" w16cid:durableId="1086459502">
    <w:abstractNumId w:val="16"/>
  </w:num>
  <w:num w:numId="20" w16cid:durableId="500898625">
    <w:abstractNumId w:val="9"/>
  </w:num>
  <w:num w:numId="21" w16cid:durableId="904529886">
    <w:abstractNumId w:val="9"/>
  </w:num>
  <w:num w:numId="22" w16cid:durableId="1085296535">
    <w:abstractNumId w:val="9"/>
    <w:lvlOverride w:ilvl="0">
      <w:startOverride w:val="1"/>
    </w:lvlOverride>
  </w:num>
  <w:num w:numId="23" w16cid:durableId="803548281">
    <w:abstractNumId w:val="9"/>
    <w:lvlOverride w:ilvl="0">
      <w:startOverride w:val="1"/>
    </w:lvlOverride>
  </w:num>
  <w:num w:numId="24" w16cid:durableId="546720584">
    <w:abstractNumId w:val="11"/>
  </w:num>
  <w:num w:numId="25" w16cid:durableId="1981496591">
    <w:abstractNumId w:val="20"/>
  </w:num>
  <w:num w:numId="26" w16cid:durableId="1580866483">
    <w:abstractNumId w:val="18"/>
  </w:num>
  <w:num w:numId="27" w16cid:durableId="665548484">
    <w:abstractNumId w:val="21"/>
  </w:num>
  <w:num w:numId="28" w16cid:durableId="1684698434">
    <w:abstractNumId w:val="17"/>
  </w:num>
  <w:num w:numId="29" w16cid:durableId="9959537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9A"/>
    <w:rsid w:val="0001117C"/>
    <w:rsid w:val="00014B40"/>
    <w:rsid w:val="00093AFE"/>
    <w:rsid w:val="000B16E2"/>
    <w:rsid w:val="000C4C55"/>
    <w:rsid w:val="00131CDB"/>
    <w:rsid w:val="00146C56"/>
    <w:rsid w:val="00174148"/>
    <w:rsid w:val="00192C4A"/>
    <w:rsid w:val="001D123A"/>
    <w:rsid w:val="0024391B"/>
    <w:rsid w:val="002753F9"/>
    <w:rsid w:val="00295A25"/>
    <w:rsid w:val="002B348F"/>
    <w:rsid w:val="00307E78"/>
    <w:rsid w:val="00316312"/>
    <w:rsid w:val="00361A7F"/>
    <w:rsid w:val="00390061"/>
    <w:rsid w:val="003A0D15"/>
    <w:rsid w:val="003A2296"/>
    <w:rsid w:val="003C5127"/>
    <w:rsid w:val="003D52D3"/>
    <w:rsid w:val="003F4FC3"/>
    <w:rsid w:val="0042633D"/>
    <w:rsid w:val="00430034"/>
    <w:rsid w:val="004976A5"/>
    <w:rsid w:val="004B4AFC"/>
    <w:rsid w:val="004D1D5C"/>
    <w:rsid w:val="004D744C"/>
    <w:rsid w:val="004E6F7C"/>
    <w:rsid w:val="00505D22"/>
    <w:rsid w:val="00556AE0"/>
    <w:rsid w:val="0056539A"/>
    <w:rsid w:val="005C4EC7"/>
    <w:rsid w:val="005D6E5F"/>
    <w:rsid w:val="00611032"/>
    <w:rsid w:val="00620A43"/>
    <w:rsid w:val="006232F1"/>
    <w:rsid w:val="006426AD"/>
    <w:rsid w:val="006549A2"/>
    <w:rsid w:val="00655111"/>
    <w:rsid w:val="0066637B"/>
    <w:rsid w:val="0068306B"/>
    <w:rsid w:val="006D1786"/>
    <w:rsid w:val="006E6637"/>
    <w:rsid w:val="006F143B"/>
    <w:rsid w:val="006F1ED0"/>
    <w:rsid w:val="0074300B"/>
    <w:rsid w:val="007704D4"/>
    <w:rsid w:val="00773731"/>
    <w:rsid w:val="007B47FB"/>
    <w:rsid w:val="007D1C85"/>
    <w:rsid w:val="008142CD"/>
    <w:rsid w:val="00865D3B"/>
    <w:rsid w:val="008C0A47"/>
    <w:rsid w:val="008C46D5"/>
    <w:rsid w:val="00903062"/>
    <w:rsid w:val="00924A54"/>
    <w:rsid w:val="00927936"/>
    <w:rsid w:val="00932432"/>
    <w:rsid w:val="00960BEB"/>
    <w:rsid w:val="00982F54"/>
    <w:rsid w:val="00992DDB"/>
    <w:rsid w:val="009A6C18"/>
    <w:rsid w:val="009E5CBC"/>
    <w:rsid w:val="009F6E00"/>
    <w:rsid w:val="00A24583"/>
    <w:rsid w:val="00A7362A"/>
    <w:rsid w:val="00A96088"/>
    <w:rsid w:val="00AA4A13"/>
    <w:rsid w:val="00AF586D"/>
    <w:rsid w:val="00B0581C"/>
    <w:rsid w:val="00B10A48"/>
    <w:rsid w:val="00B14D25"/>
    <w:rsid w:val="00B6739A"/>
    <w:rsid w:val="00B9472A"/>
    <w:rsid w:val="00BA7330"/>
    <w:rsid w:val="00BC0AD3"/>
    <w:rsid w:val="00C22053"/>
    <w:rsid w:val="00C81DCC"/>
    <w:rsid w:val="00C93A64"/>
    <w:rsid w:val="00CA3C31"/>
    <w:rsid w:val="00CE7360"/>
    <w:rsid w:val="00D54866"/>
    <w:rsid w:val="00DA79A5"/>
    <w:rsid w:val="00DB3C4B"/>
    <w:rsid w:val="00DB7ABA"/>
    <w:rsid w:val="00DC7E7B"/>
    <w:rsid w:val="00E00F30"/>
    <w:rsid w:val="00E12056"/>
    <w:rsid w:val="00E127B1"/>
    <w:rsid w:val="00E576F0"/>
    <w:rsid w:val="00EC29EB"/>
    <w:rsid w:val="00EF2021"/>
    <w:rsid w:val="00F02E9E"/>
    <w:rsid w:val="00F065D4"/>
    <w:rsid w:val="00F27FB1"/>
    <w:rsid w:val="00F5718E"/>
    <w:rsid w:val="00F77876"/>
    <w:rsid w:val="00F878EE"/>
    <w:rsid w:val="00F955A8"/>
    <w:rsid w:val="00FC695A"/>
    <w:rsid w:val="00FE0AC7"/>
    <w:rsid w:val="00FE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D46DD0"/>
  <w15:docId w15:val="{B6B917D6-AF11-4568-B73D-6380ADBA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1481AB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76CDEE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1481AB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1CADE4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1CADE4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CADE4" w:themeColor="accent1" w:frame="1"/>
        <w:left w:val="single" w:sz="2" w:space="10" w:color="1CADE4" w:themeColor="accent1" w:frame="1"/>
        <w:bottom w:val="single" w:sz="2" w:space="10" w:color="1CADE4" w:themeColor="accent1" w:frame="1"/>
        <w:right w:val="single" w:sz="2" w:space="10" w:color="1CADE4" w:themeColor="accent1" w:frame="1"/>
      </w:pBdr>
      <w:ind w:left="1152" w:right="1152"/>
    </w:pPr>
    <w:rPr>
      <w:i/>
      <w:iCs/>
      <w:color w:val="1CADE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1CADE4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1CADE4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1CADE4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0D5571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0D5571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EAC1C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1CADE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2683C6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CADE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83C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7CE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2BA9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E885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2A39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1CADE4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1CADE4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2683C6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1CADE4" w:themeColor="accent1"/>
        <w:left w:val="single" w:sz="4" w:space="5" w:color="1CADE4" w:themeColor="accent1"/>
        <w:bottom w:val="single" w:sz="4" w:space="10" w:color="1CADE4" w:themeColor="accent1"/>
        <w:right w:val="single" w:sz="4" w:space="5" w:color="1CADE4" w:themeColor="accent1"/>
      </w:pBdr>
      <w:shd w:val="clear" w:color="auto" w:fill="1CADE4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1CADE4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1CADE4" w:themeColor="accent1"/>
        <w:left w:val="single" w:sz="4" w:space="6" w:color="1CADE4" w:themeColor="accent1"/>
        <w:bottom w:val="single" w:sz="4" w:space="1" w:color="1CADE4" w:themeColor="accent1"/>
        <w:right w:val="single" w:sz="4" w:space="6" w:color="1CADE4" w:themeColor="accent1"/>
      </w:pBdr>
      <w:shd w:val="clear" w:color="auto" w:fill="1CADE4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1CADE4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1CADE4" w:themeColor="accent1"/>
        <w:left w:val="single" w:sz="2" w:space="6" w:color="1CADE4" w:themeColor="accent1"/>
        <w:bottom w:val="single" w:sz="2" w:space="2" w:color="1CADE4" w:themeColor="accent1"/>
        <w:right w:val="single" w:sz="2" w:space="6" w:color="1CADE4" w:themeColor="accent1"/>
      </w:pBdr>
      <w:shd w:val="clear" w:color="auto" w:fill="1CADE4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565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hsannadir/roads-detection-yolo" TargetMode="External"/><Relationship Id="rId18" Type="http://schemas.openxmlformats.org/officeDocument/2006/relationships/image" Target="media/image1.jp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github.com/ahsannadi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hsannadir/roads-detection-yolo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hsannadiir@gmail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ahsannadir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github.com/ahsannadir/roads-detection-yol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hsannadiir@gmail.com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7C8255870349B6ABBA2C4B07B7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A2EDD-62B4-4B1D-925A-33E86BC76F15}"/>
      </w:docPartPr>
      <w:docPartBody>
        <w:p w:rsidR="002020EA" w:rsidRDefault="00000000">
          <w:pPr>
            <w:pStyle w:val="047C8255870349B6ABBA2C4B07B73F4B"/>
          </w:pPr>
          <w:r>
            <w:t>Annual Report</w:t>
          </w:r>
        </w:p>
      </w:docPartBody>
    </w:docPart>
    <w:docPart>
      <w:docPartPr>
        <w:name w:val="5508F7B35D354D868E8810269B171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74CBE-DA36-4338-830B-EF668E837869}"/>
      </w:docPartPr>
      <w:docPartBody>
        <w:p w:rsidR="002020EA" w:rsidRDefault="00000000">
          <w:pPr>
            <w:pStyle w:val="5508F7B35D354D868E8810269B17147F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 w16cid:durableId="3566450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2E"/>
    <w:rsid w:val="00074B86"/>
    <w:rsid w:val="000A009C"/>
    <w:rsid w:val="00114EC6"/>
    <w:rsid w:val="001A180D"/>
    <w:rsid w:val="002020EA"/>
    <w:rsid w:val="002331BE"/>
    <w:rsid w:val="003F2767"/>
    <w:rsid w:val="00456E2E"/>
    <w:rsid w:val="00612C21"/>
    <w:rsid w:val="00806C51"/>
    <w:rsid w:val="00A10304"/>
    <w:rsid w:val="00A60244"/>
    <w:rsid w:val="00C15387"/>
    <w:rsid w:val="00C82E4B"/>
    <w:rsid w:val="00D04A1E"/>
    <w:rsid w:val="00ED7502"/>
    <w:rsid w:val="00F7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14:ligatures w14:val="none"/>
    </w:rPr>
  </w:style>
  <w:style w:type="paragraph" w:customStyle="1" w:styleId="047C8255870349B6ABBA2C4B07B73F4B">
    <w:name w:val="047C8255870349B6ABBA2C4B07B73F4B"/>
  </w:style>
  <w:style w:type="paragraph" w:customStyle="1" w:styleId="5508F7B35D354D868E8810269B17147F">
    <w:name w:val="5508F7B35D354D868E8810269B171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Road Detection on YOLO v5 + Custom Dataset.</Abstract>
  <CompanyAddress>Email: ahsannadiir@gmail.com</CompanyAddress>
  <CompanyPhone>ahsannadiir@gmail.com</CompanyPhone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B524DA-A575-46BB-8E6F-20F5F8EC39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1339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  DETECTION</vt:lpstr>
    </vt:vector>
  </TitlesOfParts>
  <Company>AHSAN NADIR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  DETECTION</dc:title>
  <dc:creator>Ahsan</dc:creator>
  <cp:keywords>https:/github.com/ahsannadir</cp:keywords>
  <cp:lastModifiedBy>Ahsan Nadir</cp:lastModifiedBy>
  <cp:revision>42</cp:revision>
  <cp:lastPrinted>2011-08-05T20:35:00Z</cp:lastPrinted>
  <dcterms:created xsi:type="dcterms:W3CDTF">2023-07-30T12:39:00Z</dcterms:created>
  <dcterms:modified xsi:type="dcterms:W3CDTF">2023-09-28T08:09:00Z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